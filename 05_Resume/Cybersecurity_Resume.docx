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05" w:type="dxa"/>
        <w:tblLook w:val="0600" w:firstRow="0" w:lastRow="0" w:firstColumn="0" w:lastColumn="0" w:noHBand="1" w:noVBand="1"/>
      </w:tblPr>
      <w:tblGrid>
        <w:gridCol w:w="10505"/>
      </w:tblGrid>
      <w:tr w:rsidR="00376913" w14:paraId="2BB5B097" w14:textId="77777777" w:rsidTr="009A2FB2">
        <w:trPr>
          <w:trHeight w:val="981"/>
        </w:trPr>
        <w:tc>
          <w:tcPr>
            <w:tcW w:w="10505" w:type="dxa"/>
          </w:tcPr>
          <w:p w14:paraId="01C37A06" w14:textId="16CF5DA4" w:rsidR="00376913" w:rsidRPr="00376913" w:rsidRDefault="00F834B4" w:rsidP="00376913">
            <w:pPr>
              <w:pStyle w:val="Title"/>
            </w:pPr>
            <w:r>
              <w:t>Seamus Cahill</w:t>
            </w:r>
          </w:p>
          <w:p w14:paraId="7B9D7A16" w14:textId="77777777" w:rsidR="00F834B4" w:rsidRDefault="00F834B4" w:rsidP="00F834B4"/>
          <w:p w14:paraId="432CE0B7" w14:textId="020970A2" w:rsidR="00F834B4" w:rsidRPr="00F834B4" w:rsidRDefault="00D442E2" w:rsidP="00F834B4">
            <w:pPr>
              <w:rPr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caps/>
                <w:color w:val="000000" w:themeColor="text1"/>
                <w:kern w:val="20"/>
                <w:sz w:val="28"/>
              </w:rPr>
              <w:t>Summary</w:t>
            </w:r>
          </w:p>
        </w:tc>
      </w:tr>
      <w:tr w:rsidR="00376913" w14:paraId="7B8DD092" w14:textId="77777777" w:rsidTr="009A2FB2">
        <w:trPr>
          <w:trHeight w:val="942"/>
        </w:trPr>
        <w:tc>
          <w:tcPr>
            <w:tcW w:w="10505" w:type="dxa"/>
            <w:tcBorders>
              <w:bottom w:val="single" w:sz="4" w:space="0" w:color="000000" w:themeColor="text1"/>
            </w:tcBorders>
          </w:tcPr>
          <w:p w14:paraId="74444EBE" w14:textId="03785FAE" w:rsidR="00D442E2" w:rsidRDefault="00D442E2" w:rsidP="005E0944">
            <w:r>
              <w:t>Aspiring cybersecurity professional with a solid foundation in problem-solving, communication, and technical analysis. Committed to continuous learning and developing practical expertise in network defense, risk management, and system security.</w:t>
            </w:r>
          </w:p>
        </w:tc>
      </w:tr>
    </w:tbl>
    <w:p w14:paraId="0A87737E" w14:textId="77777777" w:rsidR="0034260F" w:rsidRDefault="0034260F" w:rsidP="00376913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360"/>
        <w:gridCol w:w="4410"/>
        <w:gridCol w:w="1980"/>
      </w:tblGrid>
      <w:tr w:rsidR="00222D15" w14:paraId="185D4197" w14:textId="77777777" w:rsidTr="00677947">
        <w:trPr>
          <w:trHeight w:val="720"/>
        </w:trPr>
        <w:tc>
          <w:tcPr>
            <w:tcW w:w="3330" w:type="dxa"/>
          </w:tcPr>
          <w:p w14:paraId="09666565" w14:textId="77777777" w:rsidR="00222D15" w:rsidRPr="00CB5C6F" w:rsidRDefault="00222D15" w:rsidP="00376913"/>
        </w:tc>
        <w:tc>
          <w:tcPr>
            <w:tcW w:w="360" w:type="dxa"/>
          </w:tcPr>
          <w:p w14:paraId="384C8525" w14:textId="77777777" w:rsidR="00222D15" w:rsidRPr="00CB5C6F" w:rsidRDefault="00222D15" w:rsidP="00222D15"/>
        </w:tc>
        <w:tc>
          <w:tcPr>
            <w:tcW w:w="6390" w:type="dxa"/>
            <w:gridSpan w:val="2"/>
          </w:tcPr>
          <w:p w14:paraId="6A9CB1C8" w14:textId="77777777" w:rsidR="00222D15" w:rsidRPr="00CB5C6F" w:rsidRDefault="00222D15" w:rsidP="00376913"/>
        </w:tc>
      </w:tr>
      <w:tr w:rsidR="00222D15" w14:paraId="1C0A312B" w14:textId="77777777" w:rsidTr="00677947">
        <w:trPr>
          <w:trHeight w:val="162"/>
        </w:trPr>
        <w:tc>
          <w:tcPr>
            <w:tcW w:w="3330" w:type="dxa"/>
            <w:vMerge w:val="restart"/>
          </w:tcPr>
          <w:p w14:paraId="4CAA01F7" w14:textId="60EE99A2" w:rsidR="00222D15" w:rsidRDefault="002B604A" w:rsidP="00376913">
            <w:pPr>
              <w:pStyle w:val="Heading1"/>
            </w:pPr>
            <w:r>
              <w:t>Contact</w:t>
            </w:r>
          </w:p>
          <w:p w14:paraId="52BFA5A9" w14:textId="77777777" w:rsidR="002B604A" w:rsidRDefault="002B604A" w:rsidP="002B604A">
            <w:pPr>
              <w:pStyle w:val="Heading4"/>
            </w:pPr>
            <w:r>
              <w:t xml:space="preserve">Toms River, NJ </w:t>
            </w:r>
          </w:p>
          <w:p w14:paraId="1D432222" w14:textId="77777777" w:rsidR="002B604A" w:rsidRDefault="002B604A" w:rsidP="002B604A">
            <w:pPr>
              <w:pStyle w:val="Heading4"/>
            </w:pPr>
            <w:r>
              <w:t xml:space="preserve">(201)-546-6619 </w:t>
            </w:r>
          </w:p>
          <w:p w14:paraId="33812EBF" w14:textId="77777777" w:rsidR="002B604A" w:rsidRDefault="002B604A" w:rsidP="002B604A">
            <w:pPr>
              <w:pStyle w:val="Heading4"/>
            </w:pPr>
            <w:r>
              <w:t xml:space="preserve">seamuscahill10@gmail.com </w:t>
            </w:r>
          </w:p>
          <w:p w14:paraId="684F63B0" w14:textId="4871EA38" w:rsidR="002B604A" w:rsidRDefault="009A2FB2" w:rsidP="002B604A">
            <w:hyperlink r:id="rId12" w:history="1">
              <w:r w:rsidRPr="00A84C0C">
                <w:rPr>
                  <w:rStyle w:val="Hyperlink"/>
                </w:rPr>
                <w:t>https://www.linkedin.com/in/seamus-cahill-404235208/</w:t>
              </w:r>
            </w:hyperlink>
            <w:r w:rsidR="002B604A">
              <w:t xml:space="preserve"> </w:t>
            </w:r>
          </w:p>
          <w:p w14:paraId="62314A7C" w14:textId="77777777" w:rsidR="009A2FB2" w:rsidRDefault="009A2FB2" w:rsidP="002B604A"/>
          <w:p w14:paraId="5B45E746" w14:textId="3FBCF3D4" w:rsidR="00222D15" w:rsidRDefault="002B604A" w:rsidP="005E0944">
            <w:pPr>
              <w:pStyle w:val="Heading1"/>
            </w:pPr>
            <w:r>
              <w:t>Projects</w:t>
            </w:r>
          </w:p>
          <w:p w14:paraId="57891ED1" w14:textId="60D678D4" w:rsidR="009A2FB2" w:rsidRDefault="009A2FB2" w:rsidP="009A2FB2">
            <w:r>
              <w:t xml:space="preserve">- </w:t>
            </w:r>
            <w:r>
              <w:t>Conducted log analysis using Splunk and Chronicle to identify security incidents.</w:t>
            </w:r>
            <w:r>
              <w:br/>
              <w:t xml:space="preserve">- Used Wireshark and </w:t>
            </w:r>
            <w:proofErr w:type="spellStart"/>
            <w:r>
              <w:t>tcpdump</w:t>
            </w:r>
            <w:proofErr w:type="spellEnd"/>
            <w:r>
              <w:t xml:space="preserve"> to analyze network traffic anomalies.</w:t>
            </w:r>
            <w:r>
              <w:br/>
              <w:t>- Developed Python and BASH scripts to automate data collection and analysis.</w:t>
            </w:r>
            <w:r>
              <w:br/>
              <w:t>- Created SQL queries to manage and analyze security event data.</w:t>
            </w:r>
          </w:p>
          <w:p w14:paraId="71F97B1A" w14:textId="77777777" w:rsidR="009A2FB2" w:rsidRDefault="009A2FB2" w:rsidP="009A2FB2"/>
          <w:p w14:paraId="5AA789FF" w14:textId="6A93D549" w:rsidR="00222D15" w:rsidRPr="006652D0" w:rsidRDefault="002B604A" w:rsidP="00376913">
            <w:pPr>
              <w:pStyle w:val="Heading1"/>
            </w:pPr>
            <w:r>
              <w:t>Technical Skills</w:t>
            </w:r>
          </w:p>
          <w:p w14:paraId="07418AEB" w14:textId="40972871" w:rsidR="002B604A" w:rsidRDefault="009A2FB2" w:rsidP="009A2FB2">
            <w:r w:rsidRPr="009A2FB2">
              <w:t>-</w:t>
            </w:r>
            <w:r>
              <w:rPr>
                <w:b/>
                <w:bCs/>
              </w:rPr>
              <w:t xml:space="preserve"> </w:t>
            </w:r>
            <w:r w:rsidR="002B604A" w:rsidRPr="009A2FB2">
              <w:rPr>
                <w:b/>
                <w:bCs/>
              </w:rPr>
              <w:t>Security &amp; Networking:</w:t>
            </w:r>
            <w:r w:rsidR="002B604A">
              <w:t xml:space="preserve"> Wireshark, </w:t>
            </w:r>
            <w:proofErr w:type="spellStart"/>
            <w:r w:rsidR="002B604A">
              <w:t>tcpdump</w:t>
            </w:r>
            <w:proofErr w:type="spellEnd"/>
            <w:r w:rsidR="002B604A">
              <w:t>, Splunk, Chronicle, Suricata</w:t>
            </w:r>
          </w:p>
          <w:p w14:paraId="3FF1172C" w14:textId="6AAE0C93" w:rsidR="002B604A" w:rsidRDefault="009A2FB2" w:rsidP="002B604A">
            <w:r w:rsidRPr="009A2FB2">
              <w:t xml:space="preserve"> -</w:t>
            </w:r>
            <w:r>
              <w:rPr>
                <w:b/>
                <w:bCs/>
              </w:rPr>
              <w:t xml:space="preserve"> </w:t>
            </w:r>
            <w:r w:rsidR="002B604A" w:rsidRPr="002B604A">
              <w:rPr>
                <w:b/>
                <w:bCs/>
              </w:rPr>
              <w:t>Operating Systems &amp; Scripting:</w:t>
            </w:r>
            <w:r w:rsidR="002B604A">
              <w:t xml:space="preserve"> Linux, </w:t>
            </w:r>
            <w:r w:rsidR="002B604A">
              <w:t xml:space="preserve">Windows, </w:t>
            </w:r>
            <w:r w:rsidR="002B604A">
              <w:t>BASH, Python, SQL</w:t>
            </w:r>
          </w:p>
          <w:p w14:paraId="033B558B" w14:textId="11E75D0A" w:rsidR="002B604A" w:rsidRPr="002B604A" w:rsidRDefault="009A2FB2" w:rsidP="002B604A">
            <w:r w:rsidRPr="009A2FB2">
              <w:t xml:space="preserve"> -</w:t>
            </w:r>
            <w:r>
              <w:rPr>
                <w:b/>
                <w:bCs/>
              </w:rPr>
              <w:t xml:space="preserve"> </w:t>
            </w:r>
            <w:r w:rsidR="002B604A" w:rsidRPr="002B604A">
              <w:rPr>
                <w:b/>
                <w:bCs/>
              </w:rPr>
              <w:t>Tools &amp; Software:</w:t>
            </w:r>
            <w:r w:rsidR="002B604A">
              <w:t xml:space="preserve"> Microsoft Office Suite, SAP, Adobe Photoshop &amp; Lightroom</w:t>
            </w:r>
            <w:r w:rsidR="002B604A">
              <w:br/>
            </w:r>
          </w:p>
        </w:tc>
        <w:tc>
          <w:tcPr>
            <w:tcW w:w="360" w:type="dxa"/>
          </w:tcPr>
          <w:p w14:paraId="164D6DEC" w14:textId="77777777" w:rsidR="00222D15" w:rsidRDefault="00222D15" w:rsidP="00222D15"/>
        </w:tc>
        <w:tc>
          <w:tcPr>
            <w:tcW w:w="6390" w:type="dxa"/>
            <w:gridSpan w:val="2"/>
          </w:tcPr>
          <w:p w14:paraId="337EA199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F0A7B55AF9394F538FE41F860A4821F3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22D15" w:rsidRPr="001273AE" w14:paraId="1BDB7209" w14:textId="77777777" w:rsidTr="00677947">
        <w:trPr>
          <w:trHeight w:val="252"/>
        </w:trPr>
        <w:tc>
          <w:tcPr>
            <w:tcW w:w="3330" w:type="dxa"/>
            <w:vMerge/>
          </w:tcPr>
          <w:p w14:paraId="4E0CF624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24BB3C5" w14:textId="77777777" w:rsidR="00222D15" w:rsidRPr="001D6651" w:rsidRDefault="00222D15" w:rsidP="00222D15"/>
        </w:tc>
        <w:tc>
          <w:tcPr>
            <w:tcW w:w="4410" w:type="dxa"/>
          </w:tcPr>
          <w:p w14:paraId="0D3C6D9A" w14:textId="7B2E1E1A" w:rsidR="00222D15" w:rsidRPr="001D6651" w:rsidRDefault="00B1535B" w:rsidP="001273AE">
            <w:pPr>
              <w:pStyle w:val="Heading2"/>
            </w:pPr>
            <w:r>
              <w:t>Brand Ambassador - Banza</w:t>
            </w:r>
          </w:p>
        </w:tc>
        <w:tc>
          <w:tcPr>
            <w:tcW w:w="1980" w:type="dxa"/>
          </w:tcPr>
          <w:p w14:paraId="62456909" w14:textId="7C384CB6" w:rsidR="00222D15" w:rsidRPr="001273AE" w:rsidRDefault="00B1535B" w:rsidP="001273AE">
            <w:pPr>
              <w:pStyle w:val="Heading3"/>
            </w:pPr>
            <w:r>
              <w:t>Oct 2019 - Present</w:t>
            </w:r>
          </w:p>
        </w:tc>
      </w:tr>
      <w:tr w:rsidR="00222D15" w14:paraId="1565444D" w14:textId="77777777" w:rsidTr="00677947">
        <w:trPr>
          <w:trHeight w:val="783"/>
        </w:trPr>
        <w:tc>
          <w:tcPr>
            <w:tcW w:w="3330" w:type="dxa"/>
            <w:vMerge/>
          </w:tcPr>
          <w:p w14:paraId="4CB28F19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79288506" w14:textId="77777777" w:rsidR="00222D15" w:rsidRDefault="00222D15" w:rsidP="00222D15"/>
        </w:tc>
        <w:tc>
          <w:tcPr>
            <w:tcW w:w="6390" w:type="dxa"/>
            <w:gridSpan w:val="2"/>
          </w:tcPr>
          <w:p w14:paraId="22843A4E" w14:textId="671AAAEF" w:rsidR="00222D15" w:rsidRDefault="00677947" w:rsidP="001D6651">
            <w:r>
              <w:t>I visit grocery stores across NJ and build relationships with managers to boost sales and brand recognition.</w:t>
            </w:r>
          </w:p>
          <w:p w14:paraId="45BD9761" w14:textId="77777777" w:rsidR="00222D15" w:rsidRDefault="00222D15" w:rsidP="001D6651"/>
        </w:tc>
      </w:tr>
      <w:tr w:rsidR="00222D15" w14:paraId="446CCEC1" w14:textId="77777777" w:rsidTr="00677947">
        <w:trPr>
          <w:trHeight w:val="360"/>
        </w:trPr>
        <w:tc>
          <w:tcPr>
            <w:tcW w:w="3330" w:type="dxa"/>
            <w:vMerge/>
          </w:tcPr>
          <w:p w14:paraId="68F9EC34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56E76380" w14:textId="77777777" w:rsidR="00222D15" w:rsidRDefault="00222D15" w:rsidP="00222D15"/>
        </w:tc>
        <w:tc>
          <w:tcPr>
            <w:tcW w:w="4410" w:type="dxa"/>
          </w:tcPr>
          <w:p w14:paraId="05E112D3" w14:textId="0871723D" w:rsidR="00222D15" w:rsidRDefault="00B1535B" w:rsidP="001D6651">
            <w:pPr>
              <w:pStyle w:val="Heading2"/>
            </w:pPr>
            <w:r>
              <w:t xml:space="preserve">Clerk – </w:t>
            </w:r>
            <w:r w:rsidR="00677947">
              <w:t>Ocean</w:t>
            </w:r>
            <w:r>
              <w:t xml:space="preserve"> Orthopedic Associates</w:t>
            </w:r>
          </w:p>
        </w:tc>
        <w:tc>
          <w:tcPr>
            <w:tcW w:w="1980" w:type="dxa"/>
          </w:tcPr>
          <w:p w14:paraId="269BDCA8" w14:textId="16E436CD" w:rsidR="00222D15" w:rsidRDefault="00B1535B" w:rsidP="001D6651">
            <w:pPr>
              <w:pStyle w:val="Heading3"/>
            </w:pPr>
            <w:r>
              <w:t>Nov 2023 - Mar 2024</w:t>
            </w:r>
          </w:p>
        </w:tc>
      </w:tr>
      <w:tr w:rsidR="00222D15" w14:paraId="1AA2584B" w14:textId="77777777" w:rsidTr="00677947">
        <w:trPr>
          <w:trHeight w:val="828"/>
        </w:trPr>
        <w:tc>
          <w:tcPr>
            <w:tcW w:w="3330" w:type="dxa"/>
            <w:vMerge/>
          </w:tcPr>
          <w:p w14:paraId="1D44A505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D7B81A9" w14:textId="77777777" w:rsidR="00222D15" w:rsidRDefault="00222D15" w:rsidP="00222D15"/>
        </w:tc>
        <w:tc>
          <w:tcPr>
            <w:tcW w:w="6390" w:type="dxa"/>
            <w:gridSpan w:val="2"/>
          </w:tcPr>
          <w:p w14:paraId="0B88D00E" w14:textId="1EE65581" w:rsidR="00222D15" w:rsidRDefault="00B1535B" w:rsidP="001D6651">
            <w:r>
              <w:t xml:space="preserve">Managed data entry and digital record </w:t>
            </w:r>
            <w:r w:rsidR="00D442E2">
              <w:t>conversion.</w:t>
            </w:r>
          </w:p>
        </w:tc>
      </w:tr>
      <w:tr w:rsidR="00222D15" w14:paraId="124FDC4E" w14:textId="77777777" w:rsidTr="00677947">
        <w:trPr>
          <w:trHeight w:val="225"/>
        </w:trPr>
        <w:tc>
          <w:tcPr>
            <w:tcW w:w="3330" w:type="dxa"/>
            <w:vMerge/>
          </w:tcPr>
          <w:p w14:paraId="6121F95B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F67F62A" w14:textId="77777777" w:rsidR="00222D15" w:rsidRDefault="00222D15" w:rsidP="00222D15"/>
        </w:tc>
        <w:tc>
          <w:tcPr>
            <w:tcW w:w="6390" w:type="dxa"/>
            <w:gridSpan w:val="2"/>
          </w:tcPr>
          <w:p w14:paraId="025BAEDC" w14:textId="77777777" w:rsidR="00222D15" w:rsidRDefault="00000000" w:rsidP="00376913">
            <w:pPr>
              <w:pStyle w:val="Heading1"/>
            </w:pPr>
            <w:sdt>
              <w:sdtPr>
                <w:id w:val="1609545817"/>
                <w:placeholder>
                  <w:docPart w:val="1F007816815A46DC84CF86608671277C"/>
                </w:placeholder>
                <w:temporary/>
                <w:showingPlcHdr/>
                <w15:appearance w15:val="hidden"/>
              </w:sdtPr>
              <w:sdtContent>
                <w:r w:rsidR="00C83AE4">
                  <w:t>Education</w:t>
                </w:r>
              </w:sdtContent>
            </w:sdt>
          </w:p>
        </w:tc>
      </w:tr>
      <w:tr w:rsidR="00222D15" w14:paraId="4D84F10C" w14:textId="77777777" w:rsidTr="00677947">
        <w:trPr>
          <w:trHeight w:val="297"/>
        </w:trPr>
        <w:tc>
          <w:tcPr>
            <w:tcW w:w="3330" w:type="dxa"/>
            <w:vMerge/>
          </w:tcPr>
          <w:p w14:paraId="1CC36087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0E5ACA67" w14:textId="77777777" w:rsidR="00222D15" w:rsidRDefault="00222D15" w:rsidP="00222D15"/>
        </w:tc>
        <w:tc>
          <w:tcPr>
            <w:tcW w:w="4410" w:type="dxa"/>
          </w:tcPr>
          <w:p w14:paraId="4C137D1A" w14:textId="67A1E084" w:rsidR="00222D15" w:rsidRDefault="00D442E2" w:rsidP="001D6651">
            <w:pPr>
              <w:pStyle w:val="Heading2"/>
            </w:pPr>
            <w:r>
              <w:t>Google Cybersecurity Certificate</w:t>
            </w:r>
          </w:p>
        </w:tc>
        <w:tc>
          <w:tcPr>
            <w:tcW w:w="1980" w:type="dxa"/>
          </w:tcPr>
          <w:p w14:paraId="22B32451" w14:textId="6F94FF3B" w:rsidR="00222D15" w:rsidRDefault="00D442E2" w:rsidP="00C83AE4">
            <w:pPr>
              <w:pStyle w:val="Heading3"/>
            </w:pPr>
            <w:r>
              <w:t>2025</w:t>
            </w:r>
            <w:r w:rsidR="00C83AE4">
              <w:t xml:space="preserve"> </w:t>
            </w:r>
          </w:p>
        </w:tc>
      </w:tr>
      <w:tr w:rsidR="00222D15" w14:paraId="40D6665C" w14:textId="77777777" w:rsidTr="00677947">
        <w:trPr>
          <w:trHeight w:val="920"/>
        </w:trPr>
        <w:tc>
          <w:tcPr>
            <w:tcW w:w="3330" w:type="dxa"/>
            <w:vMerge/>
          </w:tcPr>
          <w:p w14:paraId="002026FD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6C847247" w14:textId="77777777" w:rsidR="00222D15" w:rsidRDefault="00222D15" w:rsidP="00222D15"/>
        </w:tc>
        <w:tc>
          <w:tcPr>
            <w:tcW w:w="6390" w:type="dxa"/>
            <w:gridSpan w:val="2"/>
          </w:tcPr>
          <w:p w14:paraId="3020FABE" w14:textId="02BBB000" w:rsidR="00222D15" w:rsidRDefault="00677947" w:rsidP="001D6651">
            <w:r>
              <w:t>An online certification course provided by Ocean Community College.</w:t>
            </w:r>
          </w:p>
          <w:p w14:paraId="7C4010EE" w14:textId="77777777" w:rsidR="00222D15" w:rsidRDefault="00222D15" w:rsidP="001D6651"/>
        </w:tc>
      </w:tr>
      <w:tr w:rsidR="00222D15" w14:paraId="27D85C86" w14:textId="77777777" w:rsidTr="00677947">
        <w:trPr>
          <w:trHeight w:val="80"/>
        </w:trPr>
        <w:tc>
          <w:tcPr>
            <w:tcW w:w="3330" w:type="dxa"/>
            <w:vMerge/>
          </w:tcPr>
          <w:p w14:paraId="7C21A079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311645FB" w14:textId="77777777" w:rsidR="00222D15" w:rsidRDefault="00222D15" w:rsidP="00222D15"/>
        </w:tc>
        <w:tc>
          <w:tcPr>
            <w:tcW w:w="4410" w:type="dxa"/>
          </w:tcPr>
          <w:p w14:paraId="3E878A1F" w14:textId="5F2177BE" w:rsidR="00222D15" w:rsidRDefault="00677947" w:rsidP="00C83AE4">
            <w:pPr>
              <w:pStyle w:val="Heading2"/>
            </w:pPr>
            <w:r>
              <w:t>B.S. Sport Management – Sacred Heart University</w:t>
            </w:r>
            <w:r w:rsidR="00C83AE4">
              <w:t xml:space="preserve"> </w:t>
            </w:r>
          </w:p>
        </w:tc>
        <w:tc>
          <w:tcPr>
            <w:tcW w:w="1980" w:type="dxa"/>
          </w:tcPr>
          <w:p w14:paraId="70CA9C3A" w14:textId="6BBBAC4F" w:rsidR="00222D15" w:rsidRDefault="00677947" w:rsidP="001D6651">
            <w:pPr>
              <w:pStyle w:val="Heading3"/>
            </w:pPr>
            <w:r>
              <w:t>2022</w:t>
            </w:r>
          </w:p>
        </w:tc>
      </w:tr>
      <w:tr w:rsidR="00222D15" w14:paraId="0360081F" w14:textId="77777777" w:rsidTr="00677947">
        <w:trPr>
          <w:trHeight w:val="630"/>
        </w:trPr>
        <w:tc>
          <w:tcPr>
            <w:tcW w:w="3330" w:type="dxa"/>
            <w:vMerge/>
          </w:tcPr>
          <w:p w14:paraId="32625979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020F33CE" w14:textId="77777777" w:rsidR="00222D15" w:rsidRDefault="00222D15" w:rsidP="00222D15"/>
        </w:tc>
        <w:tc>
          <w:tcPr>
            <w:tcW w:w="6390" w:type="dxa"/>
            <w:gridSpan w:val="2"/>
          </w:tcPr>
          <w:p w14:paraId="5243855C" w14:textId="77777777" w:rsidR="00222D15" w:rsidRDefault="00222D15" w:rsidP="00222D15"/>
        </w:tc>
      </w:tr>
      <w:tr w:rsidR="00222D15" w14:paraId="4B509F2E" w14:textId="77777777" w:rsidTr="00677947">
        <w:trPr>
          <w:trHeight w:val="387"/>
        </w:trPr>
        <w:tc>
          <w:tcPr>
            <w:tcW w:w="3330" w:type="dxa"/>
            <w:vMerge/>
          </w:tcPr>
          <w:p w14:paraId="16243DBE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07616982" w14:textId="77777777" w:rsidR="00222D15" w:rsidRDefault="00222D15" w:rsidP="00222D15"/>
        </w:tc>
        <w:tc>
          <w:tcPr>
            <w:tcW w:w="6390" w:type="dxa"/>
            <w:gridSpan w:val="2"/>
          </w:tcPr>
          <w:p w14:paraId="3F195EA4" w14:textId="5ADA7374" w:rsidR="00222D15" w:rsidRDefault="00D442E2" w:rsidP="00376913">
            <w:pPr>
              <w:pStyle w:val="Heading1"/>
            </w:pPr>
            <w:r>
              <w:t>Portfolio</w:t>
            </w:r>
          </w:p>
        </w:tc>
      </w:tr>
      <w:tr w:rsidR="00222D15" w14:paraId="43F68ABA" w14:textId="77777777" w:rsidTr="00677947">
        <w:trPr>
          <w:trHeight w:val="920"/>
        </w:trPr>
        <w:tc>
          <w:tcPr>
            <w:tcW w:w="3330" w:type="dxa"/>
            <w:vMerge/>
          </w:tcPr>
          <w:p w14:paraId="6EF78D3C" w14:textId="77777777" w:rsidR="00222D15" w:rsidRDefault="00222D15" w:rsidP="00376913">
            <w:pPr>
              <w:pStyle w:val="Heading1"/>
            </w:pPr>
          </w:p>
        </w:tc>
        <w:tc>
          <w:tcPr>
            <w:tcW w:w="360" w:type="dxa"/>
          </w:tcPr>
          <w:p w14:paraId="29F23BB9" w14:textId="77777777" w:rsidR="00222D15" w:rsidRDefault="00222D15" w:rsidP="00222D15"/>
        </w:tc>
        <w:tc>
          <w:tcPr>
            <w:tcW w:w="6390" w:type="dxa"/>
            <w:gridSpan w:val="2"/>
          </w:tcPr>
          <w:p w14:paraId="49709D7A" w14:textId="77777777" w:rsidR="00222D15" w:rsidRDefault="00D442E2" w:rsidP="001D6651">
            <w:r w:rsidRPr="00D442E2">
              <w:t>This repository showcases my hands-on work in network analysis, security auditing, vulnerability assessment, and system administration. Each folder contains project documentation, analysis reports, and reflections from the Google Cybersecurity Certificate.</w:t>
            </w:r>
          </w:p>
          <w:p w14:paraId="4CE9E4AC" w14:textId="2148E621" w:rsidR="00D442E2" w:rsidRDefault="00D442E2" w:rsidP="001D6651">
            <w:hyperlink r:id="rId13" w:history="1">
              <w:r w:rsidRPr="00A84C0C">
                <w:rPr>
                  <w:rStyle w:val="Hyperlink"/>
                </w:rPr>
                <w:t>https://github.com/seamuscahill/cybersecurity-portfolio</w:t>
              </w:r>
            </w:hyperlink>
            <w:r>
              <w:t xml:space="preserve"> </w:t>
            </w:r>
          </w:p>
        </w:tc>
      </w:tr>
    </w:tbl>
    <w:p w14:paraId="6434DF27" w14:textId="77777777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7FDE9" w14:textId="77777777" w:rsidR="00DE7389" w:rsidRDefault="00DE7389" w:rsidP="00927723">
      <w:pPr>
        <w:spacing w:line="240" w:lineRule="auto"/>
      </w:pPr>
      <w:r>
        <w:separator/>
      </w:r>
    </w:p>
    <w:p w14:paraId="7284AA69" w14:textId="77777777" w:rsidR="00DE7389" w:rsidRDefault="00DE7389"/>
  </w:endnote>
  <w:endnote w:type="continuationSeparator" w:id="0">
    <w:p w14:paraId="665259CA" w14:textId="77777777" w:rsidR="00DE7389" w:rsidRDefault="00DE7389" w:rsidP="00927723">
      <w:pPr>
        <w:spacing w:line="240" w:lineRule="auto"/>
      </w:pPr>
      <w:r>
        <w:continuationSeparator/>
      </w:r>
    </w:p>
    <w:p w14:paraId="004B8695" w14:textId="77777777" w:rsidR="00DE7389" w:rsidRDefault="00DE7389"/>
  </w:endnote>
  <w:endnote w:type="continuationNotice" w:id="1">
    <w:p w14:paraId="22CB39D8" w14:textId="77777777" w:rsidR="00DE7389" w:rsidRDefault="00DE7389">
      <w:pPr>
        <w:spacing w:line="240" w:lineRule="auto"/>
      </w:pPr>
    </w:p>
    <w:p w14:paraId="6976D8C6" w14:textId="77777777" w:rsidR="00DE7389" w:rsidRDefault="00DE73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9D15F" w14:textId="77777777" w:rsidR="00DE7389" w:rsidRDefault="00DE7389" w:rsidP="00927723">
      <w:pPr>
        <w:spacing w:line="240" w:lineRule="auto"/>
      </w:pPr>
      <w:r>
        <w:separator/>
      </w:r>
    </w:p>
    <w:p w14:paraId="1941F0EC" w14:textId="77777777" w:rsidR="00DE7389" w:rsidRDefault="00DE7389"/>
  </w:footnote>
  <w:footnote w:type="continuationSeparator" w:id="0">
    <w:p w14:paraId="319EDF70" w14:textId="77777777" w:rsidR="00DE7389" w:rsidRDefault="00DE7389" w:rsidP="00927723">
      <w:pPr>
        <w:spacing w:line="240" w:lineRule="auto"/>
      </w:pPr>
      <w:r>
        <w:continuationSeparator/>
      </w:r>
    </w:p>
    <w:p w14:paraId="36EE8A7A" w14:textId="77777777" w:rsidR="00DE7389" w:rsidRDefault="00DE7389"/>
  </w:footnote>
  <w:footnote w:type="continuationNotice" w:id="1">
    <w:p w14:paraId="48D6DC57" w14:textId="77777777" w:rsidR="00DE7389" w:rsidRDefault="00DE7389">
      <w:pPr>
        <w:spacing w:line="240" w:lineRule="auto"/>
      </w:pPr>
    </w:p>
    <w:p w14:paraId="75CFD609" w14:textId="77777777" w:rsidR="00DE7389" w:rsidRDefault="00DE73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146F1"/>
    <w:multiLevelType w:val="hybridMultilevel"/>
    <w:tmpl w:val="D9E0195E"/>
    <w:lvl w:ilvl="0" w:tplc="B23C30FE">
      <w:start w:val="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72B3A"/>
    <w:multiLevelType w:val="hybridMultilevel"/>
    <w:tmpl w:val="164A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13A4B11"/>
    <w:multiLevelType w:val="hybridMultilevel"/>
    <w:tmpl w:val="0176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454"/>
    <w:multiLevelType w:val="hybridMultilevel"/>
    <w:tmpl w:val="28E2EE80"/>
    <w:lvl w:ilvl="0" w:tplc="3904A882">
      <w:start w:val="2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80FCA"/>
    <w:multiLevelType w:val="hybridMultilevel"/>
    <w:tmpl w:val="E1B45C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63EEB"/>
    <w:multiLevelType w:val="hybridMultilevel"/>
    <w:tmpl w:val="910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6"/>
  </w:num>
  <w:num w:numId="2" w16cid:durableId="895974494">
    <w:abstractNumId w:val="2"/>
  </w:num>
  <w:num w:numId="3" w16cid:durableId="270825434">
    <w:abstractNumId w:val="5"/>
  </w:num>
  <w:num w:numId="4" w16cid:durableId="1219783020">
    <w:abstractNumId w:val="1"/>
  </w:num>
  <w:num w:numId="5" w16cid:durableId="1537156996">
    <w:abstractNumId w:val="3"/>
  </w:num>
  <w:num w:numId="6" w16cid:durableId="1296180395">
    <w:abstractNumId w:val="7"/>
  </w:num>
  <w:num w:numId="7" w16cid:durableId="722562921">
    <w:abstractNumId w:val="0"/>
  </w:num>
  <w:num w:numId="8" w16cid:durableId="1882552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B4"/>
    <w:rsid w:val="000073C4"/>
    <w:rsid w:val="00011FB1"/>
    <w:rsid w:val="000228D1"/>
    <w:rsid w:val="00024D4D"/>
    <w:rsid w:val="00025D88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D7192"/>
    <w:rsid w:val="000D7F06"/>
    <w:rsid w:val="000E0D80"/>
    <w:rsid w:val="000E1169"/>
    <w:rsid w:val="000E1595"/>
    <w:rsid w:val="00107B08"/>
    <w:rsid w:val="00110677"/>
    <w:rsid w:val="001243A5"/>
    <w:rsid w:val="0012629F"/>
    <w:rsid w:val="001273AE"/>
    <w:rsid w:val="00131554"/>
    <w:rsid w:val="00156CEC"/>
    <w:rsid w:val="0016131A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32A10"/>
    <w:rsid w:val="00243FB7"/>
    <w:rsid w:val="0024687B"/>
    <w:rsid w:val="00265AE5"/>
    <w:rsid w:val="00266526"/>
    <w:rsid w:val="00270F6E"/>
    <w:rsid w:val="00275255"/>
    <w:rsid w:val="0028675B"/>
    <w:rsid w:val="00293B83"/>
    <w:rsid w:val="002A4DF5"/>
    <w:rsid w:val="002B07F9"/>
    <w:rsid w:val="002B604A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77947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2E8B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A2FB2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535B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42E2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E7389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34B4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B5B9D0"/>
  <w15:chartTrackingRefBased/>
  <w15:docId w15:val="{F014CD3C-37DD-4FC5-AD34-58EAC66A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4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eamuscahill/cybersecurity-portfoli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linkedin.com/in/seamus-cahill-404235208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mus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A7B55AF9394F538FE41F860A482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9A4B-CDF0-441D-95D6-94AEF849B6B3}"/>
      </w:docPartPr>
      <w:docPartBody>
        <w:p w:rsidR="00000000" w:rsidRDefault="00000000">
          <w:pPr>
            <w:pStyle w:val="F0A7B55AF9394F538FE41F860A4821F3"/>
          </w:pPr>
          <w:r>
            <w:t>Experience</w:t>
          </w:r>
        </w:p>
      </w:docPartBody>
    </w:docPart>
    <w:docPart>
      <w:docPartPr>
        <w:name w:val="1F007816815A46DC84CF86608671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0ED71-0DFD-490A-951D-5105866E3DD5}"/>
      </w:docPartPr>
      <w:docPartBody>
        <w:p w:rsidR="00000000" w:rsidRDefault="00000000">
          <w:pPr>
            <w:pStyle w:val="1F007816815A46DC84CF8660867127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8"/>
    <w:rsid w:val="001F33F9"/>
    <w:rsid w:val="004D7688"/>
    <w:rsid w:val="0084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10F3D187124004BE68E0C6D55C0C6D">
    <w:name w:val="3010F3D187124004BE68E0C6D55C0C6D"/>
  </w:style>
  <w:style w:type="paragraph" w:customStyle="1" w:styleId="A96BF886D3A04301A54E3096ABB8FEC9">
    <w:name w:val="A96BF886D3A04301A54E3096ABB8FEC9"/>
  </w:style>
  <w:style w:type="paragraph" w:customStyle="1" w:styleId="151F49AC0A4440F29C00E012F906895E">
    <w:name w:val="151F49AC0A4440F29C00E012F906895E"/>
  </w:style>
  <w:style w:type="paragraph" w:customStyle="1" w:styleId="992D7B7D05D84C8983010267D52BE6E2">
    <w:name w:val="992D7B7D05D84C8983010267D52BE6E2"/>
  </w:style>
  <w:style w:type="paragraph" w:customStyle="1" w:styleId="7DA2125E68FF4CEEB4F37C785F01702D">
    <w:name w:val="7DA2125E68FF4CEEB4F37C785F01702D"/>
  </w:style>
  <w:style w:type="paragraph" w:customStyle="1" w:styleId="7EE5B26C0C1D47BEA1CCB48C2C59AA08">
    <w:name w:val="7EE5B26C0C1D47BEA1CCB48C2C59AA08"/>
  </w:style>
  <w:style w:type="paragraph" w:customStyle="1" w:styleId="0C7F485EAED446F6BCE6AE65F857201C">
    <w:name w:val="0C7F485EAED446F6BCE6AE65F857201C"/>
  </w:style>
  <w:style w:type="paragraph" w:customStyle="1" w:styleId="395944C416AF41AFADB65AA54AD4C7D7">
    <w:name w:val="395944C416AF41AFADB65AA54AD4C7D7"/>
  </w:style>
  <w:style w:type="paragraph" w:customStyle="1" w:styleId="0CD6344B06664353BC4DE37AC35C4E19">
    <w:name w:val="0CD6344B06664353BC4DE37AC35C4E19"/>
  </w:style>
  <w:style w:type="paragraph" w:customStyle="1" w:styleId="2B5C8673C5BC4A9089478EEE125ACD03">
    <w:name w:val="2B5C8673C5BC4A9089478EEE125ACD03"/>
  </w:style>
  <w:style w:type="paragraph" w:customStyle="1" w:styleId="F29052260CF04066B8F26EC18A9769F8">
    <w:name w:val="F29052260CF04066B8F26EC18A9769F8"/>
  </w:style>
  <w:style w:type="paragraph" w:customStyle="1" w:styleId="1A2D47B257604CCFA56581F5896A1370">
    <w:name w:val="1A2D47B257604CCFA56581F5896A1370"/>
  </w:style>
  <w:style w:type="paragraph" w:customStyle="1" w:styleId="29D3A891759F4D4A8ED809EACA4883E5">
    <w:name w:val="29D3A891759F4D4A8ED809EACA4883E5"/>
  </w:style>
  <w:style w:type="paragraph" w:customStyle="1" w:styleId="4ED7753E65884126AE8AE3CF00DB110B">
    <w:name w:val="4ED7753E65884126AE8AE3CF00DB110B"/>
  </w:style>
  <w:style w:type="paragraph" w:customStyle="1" w:styleId="0F14C23109AD40C8AFC5DF508234783F">
    <w:name w:val="0F14C23109AD40C8AFC5DF508234783F"/>
  </w:style>
  <w:style w:type="paragraph" w:customStyle="1" w:styleId="F0A7B55AF9394F538FE41F860A4821F3">
    <w:name w:val="F0A7B55AF9394F538FE41F860A4821F3"/>
  </w:style>
  <w:style w:type="paragraph" w:customStyle="1" w:styleId="08845C4B05184B7B848219A3CBB69061">
    <w:name w:val="08845C4B05184B7B848219A3CBB69061"/>
  </w:style>
  <w:style w:type="paragraph" w:customStyle="1" w:styleId="ABF9A0A6094D49A8BF024A9877149FB9">
    <w:name w:val="ABF9A0A6094D49A8BF024A9877149FB9"/>
  </w:style>
  <w:style w:type="paragraph" w:customStyle="1" w:styleId="232DDB661D3246FBB9C948017FE34265">
    <w:name w:val="232DDB661D3246FBB9C948017FE34265"/>
  </w:style>
  <w:style w:type="paragraph" w:customStyle="1" w:styleId="4A89D090A0FD4A71818B6161FC2E6D7B">
    <w:name w:val="4A89D090A0FD4A71818B6161FC2E6D7B"/>
  </w:style>
  <w:style w:type="paragraph" w:customStyle="1" w:styleId="9D8F83B293D2447BB29EF4434C89B582">
    <w:name w:val="9D8F83B293D2447BB29EF4434C89B582"/>
  </w:style>
  <w:style w:type="paragraph" w:customStyle="1" w:styleId="6281D4969DD7479DA5F546FC1082EEE8">
    <w:name w:val="6281D4969DD7479DA5F546FC1082EEE8"/>
  </w:style>
  <w:style w:type="paragraph" w:customStyle="1" w:styleId="1F007816815A46DC84CF86608671277C">
    <w:name w:val="1F007816815A46DC84CF86608671277C"/>
  </w:style>
  <w:style w:type="paragraph" w:customStyle="1" w:styleId="5C39F5AEE74A409C8A5C78C080E86647">
    <w:name w:val="5C39F5AEE74A409C8A5C78C080E86647"/>
  </w:style>
  <w:style w:type="paragraph" w:customStyle="1" w:styleId="B4A6FEB7E4954A4BAE6995293CB2B7BB">
    <w:name w:val="B4A6FEB7E4954A4BAE6995293CB2B7BB"/>
  </w:style>
  <w:style w:type="paragraph" w:customStyle="1" w:styleId="39B8F3447D6D4B129FE88D9684F56E3C">
    <w:name w:val="39B8F3447D6D4B129FE88D9684F56E3C"/>
  </w:style>
  <w:style w:type="paragraph" w:customStyle="1" w:styleId="E9CA617D915E410D875144B2DFF4C1E5">
    <w:name w:val="E9CA617D915E410D875144B2DFF4C1E5"/>
  </w:style>
  <w:style w:type="paragraph" w:customStyle="1" w:styleId="063E117254174692829014B77A381603">
    <w:name w:val="063E117254174692829014B77A381603"/>
  </w:style>
  <w:style w:type="paragraph" w:customStyle="1" w:styleId="F0285E3C2C20415E965ADF79066B6995">
    <w:name w:val="F0285E3C2C20415E965ADF79066B6995"/>
  </w:style>
  <w:style w:type="paragraph" w:customStyle="1" w:styleId="60A95E001CFB49FBB3B30E7846CE30E0">
    <w:name w:val="60A95E001CFB49FBB3B30E7846CE30E0"/>
  </w:style>
  <w:style w:type="paragraph" w:customStyle="1" w:styleId="4AEFFD0C1EE64963B3E7124F69027C4F">
    <w:name w:val="4AEFFD0C1EE64963B3E7124F69027C4F"/>
  </w:style>
  <w:style w:type="paragraph" w:customStyle="1" w:styleId="67600FCD2A554EDB96BFA1966A6540FE">
    <w:name w:val="67600FCD2A554EDB96BFA1966A6540FE"/>
    <w:rsid w:val="004D7688"/>
  </w:style>
  <w:style w:type="paragraph" w:customStyle="1" w:styleId="40FD4B0670D648A5A4E0A120928FF207">
    <w:name w:val="40FD4B0670D648A5A4E0A120928FF207"/>
    <w:rsid w:val="004D7688"/>
  </w:style>
  <w:style w:type="paragraph" w:customStyle="1" w:styleId="2B69411338D6443EB32AF6123122750F">
    <w:name w:val="2B69411338D6443EB32AF6123122750F"/>
    <w:rsid w:val="004D7688"/>
  </w:style>
  <w:style w:type="paragraph" w:customStyle="1" w:styleId="D61979F915C149F3A32F61964F5E1086">
    <w:name w:val="D61979F915C149F3A32F61964F5E1086"/>
    <w:rsid w:val="004D7688"/>
  </w:style>
  <w:style w:type="paragraph" w:customStyle="1" w:styleId="33995BA0D28D44CAA4606A0BFD9B8DEE">
    <w:name w:val="33995BA0D28D44CAA4606A0BFD9B8DEE"/>
    <w:rsid w:val="004D7688"/>
  </w:style>
  <w:style w:type="paragraph" w:customStyle="1" w:styleId="E12EB9EB0CC44DA18EBF90D6F2859BBA">
    <w:name w:val="E12EB9EB0CC44DA18EBF90D6F2859BBA"/>
    <w:rsid w:val="004D7688"/>
  </w:style>
  <w:style w:type="paragraph" w:customStyle="1" w:styleId="D181388DE3434AD2B3A910B8FBAEB079">
    <w:name w:val="D181388DE3434AD2B3A910B8FBAEB079"/>
    <w:rsid w:val="004D7688"/>
  </w:style>
  <w:style w:type="paragraph" w:customStyle="1" w:styleId="B3D1112DF35047B6B0A1FFE2CD3C0DD6">
    <w:name w:val="B3D1112DF35047B6B0A1FFE2CD3C0DD6"/>
    <w:rsid w:val="004D7688"/>
  </w:style>
  <w:style w:type="paragraph" w:customStyle="1" w:styleId="3F2EA0D9E9E343538357088C3B59CC53">
    <w:name w:val="3F2EA0D9E9E343538357088C3B59CC53"/>
    <w:rsid w:val="004D7688"/>
  </w:style>
  <w:style w:type="paragraph" w:customStyle="1" w:styleId="002CD4D2BD9A43DF871AC24713CB6C69">
    <w:name w:val="002CD4D2BD9A43DF871AC24713CB6C69"/>
    <w:rsid w:val="004D7688"/>
  </w:style>
  <w:style w:type="paragraph" w:customStyle="1" w:styleId="3404FEAC5010444FAD11958598F977EE">
    <w:name w:val="3404FEAC5010444FAD11958598F977EE"/>
    <w:rsid w:val="004D7688"/>
  </w:style>
  <w:style w:type="paragraph" w:customStyle="1" w:styleId="A68D89FA34BA414F8135DB2E39C77A26">
    <w:name w:val="A68D89FA34BA414F8135DB2E39C77A26"/>
    <w:rsid w:val="004D7688"/>
  </w:style>
  <w:style w:type="paragraph" w:customStyle="1" w:styleId="702642FD9DD24A14A0C6C05E45526049">
    <w:name w:val="702642FD9DD24A14A0C6C05E45526049"/>
    <w:rsid w:val="004D7688"/>
  </w:style>
  <w:style w:type="paragraph" w:customStyle="1" w:styleId="3BA0B298FF914A2BB889662AF65AE862">
    <w:name w:val="3BA0B298FF914A2BB889662AF65AE862"/>
    <w:rsid w:val="004D7688"/>
  </w:style>
  <w:style w:type="paragraph" w:customStyle="1" w:styleId="ABFBA8C24B0E4933BE08CEE91F0EC27E">
    <w:name w:val="ABFBA8C24B0E4933BE08CEE91F0EC27E"/>
    <w:rsid w:val="004D7688"/>
  </w:style>
  <w:style w:type="paragraph" w:customStyle="1" w:styleId="85FAEC9CEBAB44A7B0BF9A982210344C">
    <w:name w:val="85FAEC9CEBAB44A7B0BF9A982210344C"/>
    <w:rsid w:val="004D7688"/>
  </w:style>
  <w:style w:type="paragraph" w:customStyle="1" w:styleId="B9DDBFBD97A94109B3DD7BF34DFCB03A">
    <w:name w:val="B9DDBFBD97A94109B3DD7BF34DFCB03A"/>
    <w:rsid w:val="004D7688"/>
  </w:style>
  <w:style w:type="paragraph" w:customStyle="1" w:styleId="5CBD70FE00154ADC888232619A3A2011">
    <w:name w:val="5CBD70FE00154ADC888232619A3A2011"/>
    <w:rsid w:val="004D7688"/>
  </w:style>
  <w:style w:type="paragraph" w:customStyle="1" w:styleId="28FF639E59D24F749E9210596F752A06">
    <w:name w:val="28FF639E59D24F749E9210596F752A06"/>
    <w:rsid w:val="004D7688"/>
  </w:style>
  <w:style w:type="paragraph" w:customStyle="1" w:styleId="3EAAA56D2FBB40A3A5E67CA8D8EFD4D9">
    <w:name w:val="3EAAA56D2FBB40A3A5E67CA8D8EFD4D9"/>
    <w:rsid w:val="004D7688"/>
  </w:style>
  <w:style w:type="paragraph" w:customStyle="1" w:styleId="A3D200260283411783D119B11BBAA0E0">
    <w:name w:val="A3D200260283411783D119B11BBAA0E0"/>
    <w:rsid w:val="004D7688"/>
  </w:style>
  <w:style w:type="paragraph" w:customStyle="1" w:styleId="72DDA68CA2914352B1E66C4064E9CC50">
    <w:name w:val="72DDA68CA2914352B1E66C4064E9CC50"/>
    <w:rsid w:val="004D7688"/>
  </w:style>
  <w:style w:type="paragraph" w:customStyle="1" w:styleId="106BEC88FF9D464DBA45C7A24FECE575">
    <w:name w:val="106BEC88FF9D464DBA45C7A24FECE575"/>
    <w:rsid w:val="004D7688"/>
  </w:style>
  <w:style w:type="paragraph" w:customStyle="1" w:styleId="DF245473625840D7A73DA13AE864E710">
    <w:name w:val="DF245473625840D7A73DA13AE864E710"/>
    <w:rsid w:val="004D7688"/>
  </w:style>
  <w:style w:type="paragraph" w:customStyle="1" w:styleId="5C77A2A65855401E98E6BC03BA9CB434">
    <w:name w:val="5C77A2A65855401E98E6BC03BA9CB434"/>
    <w:rsid w:val="004D7688"/>
  </w:style>
  <w:style w:type="paragraph" w:customStyle="1" w:styleId="FBDD256FAFDA4F439086C306165043B4">
    <w:name w:val="FBDD256FAFDA4F439086C306165043B4"/>
    <w:rsid w:val="004D7688"/>
  </w:style>
  <w:style w:type="paragraph" w:customStyle="1" w:styleId="47C59917AF1C4D82939B67DEAD662692">
    <w:name w:val="47C59917AF1C4D82939B67DEAD662692"/>
    <w:rsid w:val="004D7688"/>
  </w:style>
  <w:style w:type="paragraph" w:customStyle="1" w:styleId="29364F55E3344AD484F49A7820038052">
    <w:name w:val="29364F55E3344AD484F49A7820038052"/>
    <w:rsid w:val="004D7688"/>
  </w:style>
  <w:style w:type="paragraph" w:customStyle="1" w:styleId="B6FF044427674003A54A8A33CB48CAB9">
    <w:name w:val="B6FF044427674003A54A8A33CB48CAB9"/>
    <w:rsid w:val="004D7688"/>
  </w:style>
  <w:style w:type="paragraph" w:customStyle="1" w:styleId="5EBD0E663967490CA080936C4C44C56B">
    <w:name w:val="5EBD0E663967490CA080936C4C44C56B"/>
    <w:rsid w:val="004D7688"/>
  </w:style>
  <w:style w:type="paragraph" w:customStyle="1" w:styleId="B5001C978C5D448BA1A751EF397403D7">
    <w:name w:val="B5001C978C5D448BA1A751EF397403D7"/>
    <w:rsid w:val="004D7688"/>
  </w:style>
  <w:style w:type="paragraph" w:customStyle="1" w:styleId="8F8C4A61C5404A6CA393FA54FB5DF59C">
    <w:name w:val="8F8C4A61C5404A6CA393FA54FB5DF59C"/>
    <w:rsid w:val="004D7688"/>
  </w:style>
  <w:style w:type="paragraph" w:customStyle="1" w:styleId="0902EDD6098C4752BC9F5125C1F06887">
    <w:name w:val="0902EDD6098C4752BC9F5125C1F06887"/>
    <w:rsid w:val="004D7688"/>
  </w:style>
  <w:style w:type="paragraph" w:customStyle="1" w:styleId="69E6B030858E469A8C88B8388B37572E">
    <w:name w:val="69E6B030858E469A8C88B8388B37572E"/>
    <w:rsid w:val="004D7688"/>
  </w:style>
  <w:style w:type="paragraph" w:customStyle="1" w:styleId="2E57E59563B74EB48F8D0B0243129019">
    <w:name w:val="2E57E59563B74EB48F8D0B0243129019"/>
    <w:rsid w:val="004D7688"/>
  </w:style>
  <w:style w:type="paragraph" w:customStyle="1" w:styleId="962768091714473099D21249F0BAE33C">
    <w:name w:val="962768091714473099D21249F0BAE33C"/>
    <w:rsid w:val="004D7688"/>
  </w:style>
  <w:style w:type="paragraph" w:customStyle="1" w:styleId="C99B3E748AA14E49A0346AF382ED5474">
    <w:name w:val="C99B3E748AA14E49A0346AF382ED5474"/>
    <w:rsid w:val="004D7688"/>
  </w:style>
  <w:style w:type="paragraph" w:customStyle="1" w:styleId="84B5799CBF864DBD9100AE13961ED346">
    <w:name w:val="84B5799CBF864DBD9100AE13961ED346"/>
    <w:rsid w:val="004D7688"/>
  </w:style>
  <w:style w:type="paragraph" w:customStyle="1" w:styleId="B6E867D841BC4D62B0037BC7FA830259">
    <w:name w:val="B6E867D841BC4D62B0037BC7FA830259"/>
    <w:rsid w:val="004D7688"/>
  </w:style>
  <w:style w:type="paragraph" w:customStyle="1" w:styleId="1DEA6557AEB74D9486FD534A46259F1B">
    <w:name w:val="1DEA6557AEB74D9486FD534A46259F1B"/>
    <w:rsid w:val="004D76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resume.dotx</Template>
  <TotalTime>54</TotalTime>
  <Pages>1</Pages>
  <Words>213</Words>
  <Characters>1467</Characters>
  <Application>Microsoft Office Word</Application>
  <DocSecurity>0</DocSecurity>
  <Lines>85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</dc:creator>
  <cp:keywords/>
  <dc:description/>
  <cp:lastModifiedBy>Seamus Cahill</cp:lastModifiedBy>
  <cp:revision>1</cp:revision>
  <dcterms:created xsi:type="dcterms:W3CDTF">2025-10-16T18:25:00Z</dcterms:created>
  <dcterms:modified xsi:type="dcterms:W3CDTF">2025-10-16T19:48:00Z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2b214374-c09e-4db7-a8de-8df7b70e92b7</vt:lpwstr>
  </property>
</Properties>
</file>